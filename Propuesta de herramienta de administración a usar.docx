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B737" w14:textId="77777777" w:rsidR="00430C4B" w:rsidRDefault="00631DD2" w:rsidP="00631DD2">
      <w:pPr>
        <w:jc w:val="center"/>
      </w:pPr>
      <w:r>
        <w:rPr>
          <w:noProof/>
        </w:rPr>
        <w:drawing>
          <wp:inline distT="0" distB="0" distL="0" distR="0" wp14:anchorId="744FC051" wp14:editId="3291D7CA">
            <wp:extent cx="2143125" cy="2143125"/>
            <wp:effectExtent l="0" t="0" r="9525" b="9525"/>
            <wp:docPr id="868238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8775" name="Imagen 868238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F7D" w14:textId="77777777" w:rsidR="00631DD2" w:rsidRDefault="00631DD2" w:rsidP="00631DD2">
      <w:pPr>
        <w:jc w:val="center"/>
        <w:rPr>
          <w:b/>
          <w:bCs/>
        </w:rPr>
      </w:pPr>
      <w:r w:rsidRPr="00631DD2">
        <w:rPr>
          <w:b/>
          <w:bCs/>
        </w:rPr>
        <w:t>Andrés Esquivel Breceda</w:t>
      </w:r>
    </w:p>
    <w:p w14:paraId="23FE7B18" w14:textId="11056A3D" w:rsidR="00926D0C" w:rsidRDefault="00926D0C" w:rsidP="00631DD2">
      <w:pPr>
        <w:jc w:val="center"/>
        <w:rPr>
          <w:b/>
          <w:bCs/>
        </w:rPr>
      </w:pPr>
      <w:r>
        <w:rPr>
          <w:b/>
          <w:bCs/>
        </w:rPr>
        <w:t>Juan Carlos Alvarado Hernández</w:t>
      </w:r>
    </w:p>
    <w:p w14:paraId="33F4052F" w14:textId="13FA7B8C" w:rsidR="00926D0C" w:rsidRDefault="00926D0C" w:rsidP="00631DD2">
      <w:pPr>
        <w:jc w:val="center"/>
        <w:rPr>
          <w:b/>
          <w:bCs/>
        </w:rPr>
      </w:pPr>
      <w:r>
        <w:rPr>
          <w:b/>
          <w:bCs/>
        </w:rPr>
        <w:t>Efrén Nájera Basurto</w:t>
      </w:r>
    </w:p>
    <w:p w14:paraId="23B2E31C" w14:textId="57785FDA" w:rsidR="00926D0C" w:rsidRPr="00631DD2" w:rsidRDefault="00926D0C" w:rsidP="00631DD2">
      <w:pPr>
        <w:jc w:val="center"/>
        <w:rPr>
          <w:b/>
          <w:bCs/>
        </w:rPr>
      </w:pPr>
      <w:r>
        <w:rPr>
          <w:b/>
          <w:bCs/>
        </w:rPr>
        <w:t>Rodrigo Juárez del Valle</w:t>
      </w:r>
    </w:p>
    <w:p w14:paraId="30E1B554" w14:textId="77777777" w:rsidR="00631DD2" w:rsidRPr="00631DD2" w:rsidRDefault="00631DD2" w:rsidP="00631DD2">
      <w:pPr>
        <w:jc w:val="center"/>
        <w:rPr>
          <w:b/>
          <w:bCs/>
        </w:rPr>
      </w:pPr>
      <w:r w:rsidRPr="00631DD2">
        <w:rPr>
          <w:b/>
          <w:bCs/>
        </w:rPr>
        <w:t>27/10/2024</w:t>
      </w:r>
    </w:p>
    <w:p w14:paraId="5DF625F7" w14:textId="3682ED91" w:rsidR="00631DD2" w:rsidRPr="00631DD2" w:rsidRDefault="00926D0C" w:rsidP="00631DD2">
      <w:pPr>
        <w:jc w:val="center"/>
        <w:rPr>
          <w:b/>
          <w:bCs/>
        </w:rPr>
      </w:pPr>
      <w:r>
        <w:rPr>
          <w:b/>
          <w:bCs/>
        </w:rPr>
        <w:t>Dr. Humberto Muñoz</w:t>
      </w:r>
    </w:p>
    <w:p w14:paraId="7EA79CF0" w14:textId="783AA667" w:rsidR="00631DD2" w:rsidRDefault="00926D0C" w:rsidP="00631DD2">
      <w:pPr>
        <w:jc w:val="center"/>
      </w:pPr>
      <w:r>
        <w:rPr>
          <w:b/>
          <w:bCs/>
        </w:rPr>
        <w:t xml:space="preserve">Propuesta de </w:t>
      </w:r>
      <w:r w:rsidRPr="00926D0C">
        <w:rPr>
          <w:b/>
          <w:bCs/>
        </w:rPr>
        <w:t>herramienta de administración a usar</w:t>
      </w:r>
      <w:r w:rsidR="00631DD2">
        <w:br/>
      </w:r>
    </w:p>
    <w:p w14:paraId="5E513672" w14:textId="77777777" w:rsidR="00926D0C" w:rsidRDefault="00926D0C" w:rsidP="00631DD2">
      <w:pPr>
        <w:jc w:val="center"/>
      </w:pPr>
    </w:p>
    <w:p w14:paraId="3758F703" w14:textId="77777777" w:rsidR="00926D0C" w:rsidRDefault="00926D0C" w:rsidP="00631DD2">
      <w:pPr>
        <w:jc w:val="center"/>
      </w:pPr>
    </w:p>
    <w:p w14:paraId="54DE02FE" w14:textId="77777777" w:rsidR="00926D0C" w:rsidRDefault="00926D0C" w:rsidP="00631DD2">
      <w:pPr>
        <w:jc w:val="center"/>
      </w:pPr>
    </w:p>
    <w:p w14:paraId="1646197B" w14:textId="77777777" w:rsidR="00926D0C" w:rsidRDefault="00926D0C" w:rsidP="00631DD2">
      <w:pPr>
        <w:jc w:val="center"/>
      </w:pPr>
    </w:p>
    <w:p w14:paraId="7BB011C0" w14:textId="77777777" w:rsidR="00926D0C" w:rsidRDefault="00926D0C" w:rsidP="00631DD2">
      <w:pPr>
        <w:jc w:val="center"/>
      </w:pPr>
    </w:p>
    <w:p w14:paraId="72E2695B" w14:textId="77777777" w:rsidR="00926D0C" w:rsidRDefault="00926D0C" w:rsidP="00631DD2">
      <w:pPr>
        <w:jc w:val="center"/>
      </w:pPr>
    </w:p>
    <w:p w14:paraId="15D5D6FD" w14:textId="77777777" w:rsidR="00926D0C" w:rsidRDefault="00926D0C" w:rsidP="00631DD2">
      <w:pPr>
        <w:jc w:val="center"/>
      </w:pPr>
    </w:p>
    <w:p w14:paraId="30F710E0" w14:textId="77777777" w:rsidR="00926D0C" w:rsidRDefault="00926D0C" w:rsidP="00631DD2">
      <w:pPr>
        <w:jc w:val="center"/>
      </w:pPr>
    </w:p>
    <w:p w14:paraId="2571D7BE" w14:textId="77777777" w:rsidR="00926D0C" w:rsidRDefault="00926D0C" w:rsidP="00631DD2">
      <w:pPr>
        <w:jc w:val="center"/>
      </w:pPr>
    </w:p>
    <w:p w14:paraId="757C9456" w14:textId="77777777" w:rsidR="00926D0C" w:rsidRDefault="00926D0C" w:rsidP="00631DD2">
      <w:pPr>
        <w:jc w:val="center"/>
      </w:pPr>
    </w:p>
    <w:p w14:paraId="6C157725" w14:textId="77777777" w:rsidR="00926D0C" w:rsidRDefault="00926D0C" w:rsidP="00631DD2">
      <w:pPr>
        <w:jc w:val="center"/>
      </w:pPr>
    </w:p>
    <w:p w14:paraId="2F9B60BA" w14:textId="77777777" w:rsidR="00926D0C" w:rsidRDefault="00926D0C" w:rsidP="00631DD2">
      <w:pPr>
        <w:jc w:val="center"/>
      </w:pPr>
    </w:p>
    <w:p w14:paraId="3AA3C9AC" w14:textId="77777777" w:rsidR="00926D0C" w:rsidRDefault="00926D0C" w:rsidP="00631DD2">
      <w:pPr>
        <w:jc w:val="center"/>
      </w:pPr>
    </w:p>
    <w:p w14:paraId="7F3CAB8E" w14:textId="4061F9FC" w:rsidR="00631DD2" w:rsidRPr="00F21D94" w:rsidRDefault="00D7426B" w:rsidP="00F21D94">
      <w:pPr>
        <w:pStyle w:val="Ttulo"/>
        <w:jc w:val="center"/>
        <w:rPr>
          <w:b/>
          <w:bCs/>
        </w:rPr>
      </w:pPr>
      <w:r>
        <w:rPr>
          <w:b/>
          <w:bCs/>
        </w:rPr>
        <w:lastRenderedPageBreak/>
        <w:t>GITHUB</w:t>
      </w:r>
    </w:p>
    <w:p w14:paraId="093FC07B" w14:textId="77777777" w:rsidR="00D7426B" w:rsidRPr="00D7426B" w:rsidRDefault="00D7426B" w:rsidP="00D7426B">
      <w:pPr>
        <w:jc w:val="both"/>
      </w:pPr>
      <w:r w:rsidRPr="00D7426B">
        <w:t>GitHub es una plataforma especializada en el control de versiones y la colaboración en el desarrollo de software, especialmente útil en proyectos de desarrollo web como el nuestro. GitHub es estable, ampliamente adoptado y flexible, ideal para proyectos de cualquier tamaño y equipo.</w:t>
      </w:r>
    </w:p>
    <w:p w14:paraId="6DC7F44A" w14:textId="77777777" w:rsidR="00D7426B" w:rsidRPr="00D7426B" w:rsidRDefault="00D7426B" w:rsidP="00D7426B">
      <w:pPr>
        <w:jc w:val="both"/>
      </w:pPr>
      <w:r w:rsidRPr="00D7426B">
        <w:t xml:space="preserve">Combinado con plataformas como </w:t>
      </w:r>
      <w:proofErr w:type="spellStart"/>
      <w:r w:rsidRPr="00D7426B">
        <w:t>Vercel</w:t>
      </w:r>
      <w:proofErr w:type="spellEnd"/>
      <w:r w:rsidRPr="00D7426B">
        <w:t>, GitHub permite realizar despliegues automáticos directamente desde ramas específicas del repositorio, facilitando una integración continua y un flujo de trabajo ágil y automatizado.</w:t>
      </w:r>
    </w:p>
    <w:p w14:paraId="2AF3B145" w14:textId="1BB83DF3" w:rsidR="00D7426B" w:rsidRPr="00D7426B" w:rsidRDefault="00D7426B" w:rsidP="00D7426B">
      <w:pPr>
        <w:jc w:val="both"/>
      </w:pPr>
      <w:r w:rsidRPr="00D7426B">
        <w:t>Sin necesidad de configurar servidores propios de control de versiones o sistemas manuales de gestión de tareas, GitHub proporciona un entorno completo para el desarrollo, revisión y documentación del código.</w:t>
      </w:r>
    </w:p>
    <w:p w14:paraId="61E47D9B" w14:textId="77777777" w:rsidR="00D7426B" w:rsidRPr="00D7426B" w:rsidRDefault="00D7426B" w:rsidP="00D7426B">
      <w:pPr>
        <w:jc w:val="both"/>
      </w:pPr>
      <w:r w:rsidRPr="00D7426B">
        <w:t xml:space="preserve">GitHub también permite crear </w:t>
      </w:r>
      <w:r w:rsidRPr="00D7426B">
        <w:rPr>
          <w:b/>
          <w:bCs/>
        </w:rPr>
        <w:t>tableros de proyecto</w:t>
      </w:r>
      <w:r w:rsidRPr="00D7426B">
        <w:t xml:space="preserve"> que funcionan como paneles Kanban, donde se pueden organizar tareas en columnas como:</w:t>
      </w:r>
    </w:p>
    <w:p w14:paraId="15B37F79" w14:textId="77777777" w:rsidR="00D7426B" w:rsidRPr="00D7426B" w:rsidRDefault="00D7426B" w:rsidP="00D7426B">
      <w:pPr>
        <w:numPr>
          <w:ilvl w:val="0"/>
          <w:numId w:val="4"/>
        </w:numPr>
        <w:jc w:val="both"/>
      </w:pPr>
      <w:r w:rsidRPr="00D7426B">
        <w:rPr>
          <w:b/>
          <w:bCs/>
        </w:rPr>
        <w:t>Todo</w:t>
      </w:r>
      <w:r w:rsidRPr="00D7426B">
        <w:t xml:space="preserve"> (por hacer)</w:t>
      </w:r>
    </w:p>
    <w:p w14:paraId="222E0878" w14:textId="77777777" w:rsidR="00D7426B" w:rsidRPr="00D7426B" w:rsidRDefault="00D7426B" w:rsidP="00D7426B">
      <w:pPr>
        <w:numPr>
          <w:ilvl w:val="0"/>
          <w:numId w:val="4"/>
        </w:numPr>
        <w:jc w:val="both"/>
      </w:pPr>
      <w:r w:rsidRPr="00D7426B">
        <w:rPr>
          <w:b/>
          <w:bCs/>
        </w:rPr>
        <w:t xml:space="preserve">In </w:t>
      </w:r>
      <w:proofErr w:type="spellStart"/>
      <w:r w:rsidRPr="00D7426B">
        <w:rPr>
          <w:b/>
          <w:bCs/>
        </w:rPr>
        <w:t>Progress</w:t>
      </w:r>
      <w:proofErr w:type="spellEnd"/>
      <w:r w:rsidRPr="00D7426B">
        <w:t xml:space="preserve"> (en progreso)</w:t>
      </w:r>
    </w:p>
    <w:p w14:paraId="5B07B052" w14:textId="77777777" w:rsidR="00D7426B" w:rsidRPr="00D7426B" w:rsidRDefault="00D7426B" w:rsidP="00D7426B">
      <w:pPr>
        <w:numPr>
          <w:ilvl w:val="0"/>
          <w:numId w:val="4"/>
        </w:numPr>
        <w:jc w:val="both"/>
      </w:pPr>
      <w:r w:rsidRPr="00D7426B">
        <w:rPr>
          <w:b/>
          <w:bCs/>
        </w:rPr>
        <w:t>Done</w:t>
      </w:r>
      <w:r w:rsidRPr="00D7426B">
        <w:t xml:space="preserve"> (completado)</w:t>
      </w:r>
    </w:p>
    <w:p w14:paraId="510413A1" w14:textId="77777777" w:rsidR="00D7426B" w:rsidRPr="00D7426B" w:rsidRDefault="00D7426B" w:rsidP="00D7426B">
      <w:pPr>
        <w:jc w:val="both"/>
      </w:pPr>
      <w:r w:rsidRPr="00D7426B">
        <w:t>Este sistema facilita la visualización del estado actual del proyecto, la asignación de tareas, la priorización de actividades y el trabajo en equipo.</w:t>
      </w:r>
    </w:p>
    <w:p w14:paraId="2471D92A" w14:textId="74162281" w:rsidR="00D7426B" w:rsidRPr="00D7426B" w:rsidRDefault="00D7426B" w:rsidP="00D7426B">
      <w:pPr>
        <w:jc w:val="both"/>
      </w:pPr>
      <w:r w:rsidRPr="00D7426B">
        <w:t>Como plataforma de administración de proyectos, también cuenta con las siguientes funcionalidades:</w:t>
      </w:r>
    </w:p>
    <w:p w14:paraId="3EA4D349" w14:textId="0A6D872E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>Gestión de ramas y versiones del código</w:t>
      </w:r>
    </w:p>
    <w:p w14:paraId="544A65BE" w14:textId="77777777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 xml:space="preserve">Sistema de </w:t>
      </w:r>
      <w:proofErr w:type="spellStart"/>
      <w:r w:rsidRPr="00D7426B">
        <w:t>issues</w:t>
      </w:r>
      <w:proofErr w:type="spellEnd"/>
      <w:r w:rsidRPr="00D7426B">
        <w:t xml:space="preserve"> para reportar tareas, errores o solicitudes</w:t>
      </w:r>
    </w:p>
    <w:p w14:paraId="452E1C24" w14:textId="77777777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 xml:space="preserve">Revisiones de código mediante </w:t>
      </w:r>
      <w:proofErr w:type="spellStart"/>
      <w:r w:rsidRPr="00D7426B">
        <w:t>pull</w:t>
      </w:r>
      <w:proofErr w:type="spellEnd"/>
      <w:r w:rsidRPr="00D7426B">
        <w:t xml:space="preserve"> </w:t>
      </w:r>
      <w:proofErr w:type="spellStart"/>
      <w:r w:rsidRPr="00D7426B">
        <w:t>requests</w:t>
      </w:r>
      <w:proofErr w:type="spellEnd"/>
    </w:p>
    <w:p w14:paraId="14FA5D0F" w14:textId="71781129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 xml:space="preserve">Automatización de flujos de trabajo con GitHub </w:t>
      </w:r>
      <w:proofErr w:type="spellStart"/>
      <w:r w:rsidRPr="00D7426B">
        <w:t>Actions</w:t>
      </w:r>
      <w:proofErr w:type="spellEnd"/>
    </w:p>
    <w:p w14:paraId="63D0C2F7" w14:textId="77777777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>Wikis y documentación interna</w:t>
      </w:r>
    </w:p>
    <w:p w14:paraId="5AD4789D" w14:textId="77777777" w:rsidR="00D7426B" w:rsidRPr="00D7426B" w:rsidRDefault="00D7426B" w:rsidP="00D7426B">
      <w:pPr>
        <w:numPr>
          <w:ilvl w:val="0"/>
          <w:numId w:val="5"/>
        </w:numPr>
        <w:jc w:val="both"/>
      </w:pPr>
      <w:r w:rsidRPr="00D7426B">
        <w:t>Gestión de equipos y permisos por colaborador</w:t>
      </w:r>
    </w:p>
    <w:p w14:paraId="2423F4AE" w14:textId="089199A7" w:rsidR="00D7426B" w:rsidRPr="00D7426B" w:rsidRDefault="00D7426B" w:rsidP="00D7426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2769E" wp14:editId="7A3D2E15">
            <wp:simplePos x="0" y="0"/>
            <wp:positionH relativeFrom="margin">
              <wp:posOffset>3709670</wp:posOffset>
            </wp:positionH>
            <wp:positionV relativeFrom="paragraph">
              <wp:posOffset>108585</wp:posOffset>
            </wp:positionV>
            <wp:extent cx="2072005" cy="1377950"/>
            <wp:effectExtent l="0" t="0" r="4445" b="0"/>
            <wp:wrapThrough wrapText="bothSides">
              <wp:wrapPolygon edited="0">
                <wp:start x="0" y="0"/>
                <wp:lineTo x="0" y="21202"/>
                <wp:lineTo x="21448" y="21202"/>
                <wp:lineTo x="21448" y="0"/>
                <wp:lineTo x="0" y="0"/>
              </wp:wrapPolygon>
            </wp:wrapThrough>
            <wp:docPr id="1416895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5986" name="Imagen 1416895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26B">
        <w:t>Además, GitHub ofrece una versión gratuita con todas las funciones necesarias para la mayoría de los proyectos, así como planes de pago con características adicionales para equipos más grandes o necesidades empresariales.</w:t>
      </w:r>
    </w:p>
    <w:p w14:paraId="126E824B" w14:textId="1CD3E8AB" w:rsidR="00D7426B" w:rsidRPr="00D7426B" w:rsidRDefault="00D7426B" w:rsidP="00D7426B">
      <w:pPr>
        <w:jc w:val="both"/>
      </w:pPr>
      <w:r w:rsidRPr="00D7426B">
        <w:t>Por estas razones, nuestro equipo usará GitHub como herramienta principal de administración del proyecto, permitiéndonos organizar el trabajo, colaborar eficazmente y mantener un control total sobre el desarrollo de nuestra aplicación web.</w:t>
      </w:r>
    </w:p>
    <w:p w14:paraId="74EF9286" w14:textId="44CE6C47" w:rsidR="00631DD2" w:rsidRPr="00926D0C" w:rsidRDefault="00631DD2" w:rsidP="00631DD2">
      <w:pPr>
        <w:jc w:val="center"/>
      </w:pPr>
    </w:p>
    <w:p w14:paraId="25D50C74" w14:textId="28482B15" w:rsidR="00631DD2" w:rsidRPr="00926D0C" w:rsidRDefault="00631DD2" w:rsidP="00631DD2">
      <w:pPr>
        <w:jc w:val="center"/>
      </w:pPr>
    </w:p>
    <w:p w14:paraId="794B75A9" w14:textId="77777777" w:rsidR="00631DD2" w:rsidRPr="00926D0C" w:rsidRDefault="00631DD2" w:rsidP="00631DD2">
      <w:pPr>
        <w:jc w:val="center"/>
      </w:pPr>
    </w:p>
    <w:p w14:paraId="5EEDC516" w14:textId="77777777" w:rsidR="00631DD2" w:rsidRPr="00926D0C" w:rsidRDefault="00631DD2" w:rsidP="00631DD2">
      <w:pPr>
        <w:jc w:val="center"/>
      </w:pPr>
    </w:p>
    <w:p w14:paraId="62AEBE06" w14:textId="77777777" w:rsidR="00631DD2" w:rsidRPr="00926D0C" w:rsidRDefault="00631DD2" w:rsidP="00631DD2">
      <w:pPr>
        <w:jc w:val="center"/>
      </w:pPr>
    </w:p>
    <w:p w14:paraId="64BCCEA2" w14:textId="77777777" w:rsidR="00631DD2" w:rsidRPr="00926D0C" w:rsidRDefault="00631DD2" w:rsidP="00631DD2">
      <w:pPr>
        <w:jc w:val="center"/>
      </w:pPr>
    </w:p>
    <w:p w14:paraId="3A50109E" w14:textId="77777777" w:rsidR="00631DD2" w:rsidRPr="00926D0C" w:rsidRDefault="00631DD2" w:rsidP="00631DD2">
      <w:pPr>
        <w:jc w:val="center"/>
      </w:pPr>
    </w:p>
    <w:p w14:paraId="2C9A493A" w14:textId="77777777" w:rsidR="00631DD2" w:rsidRPr="00926D0C" w:rsidRDefault="00631DD2" w:rsidP="00631DD2">
      <w:pPr>
        <w:jc w:val="center"/>
      </w:pPr>
    </w:p>
    <w:p w14:paraId="35F80904" w14:textId="77777777" w:rsidR="00631DD2" w:rsidRPr="00926D0C" w:rsidRDefault="00631DD2" w:rsidP="00631DD2">
      <w:pPr>
        <w:jc w:val="center"/>
      </w:pPr>
    </w:p>
    <w:p w14:paraId="077EBB38" w14:textId="77777777" w:rsidR="00631DD2" w:rsidRPr="00926D0C" w:rsidRDefault="00631DD2" w:rsidP="00631DD2">
      <w:pPr>
        <w:jc w:val="center"/>
      </w:pPr>
    </w:p>
    <w:p w14:paraId="23E101E0" w14:textId="77777777" w:rsidR="00631DD2" w:rsidRPr="00926D0C" w:rsidRDefault="00631DD2" w:rsidP="00631DD2">
      <w:pPr>
        <w:jc w:val="center"/>
      </w:pPr>
    </w:p>
    <w:p w14:paraId="0A11C080" w14:textId="77777777" w:rsidR="00631DD2" w:rsidRPr="00926D0C" w:rsidRDefault="00631DD2" w:rsidP="00631DD2">
      <w:pPr>
        <w:jc w:val="center"/>
      </w:pPr>
    </w:p>
    <w:p w14:paraId="6612A4F9" w14:textId="77777777" w:rsidR="00631DD2" w:rsidRPr="00926D0C" w:rsidRDefault="00631DD2" w:rsidP="00631DD2">
      <w:pPr>
        <w:jc w:val="center"/>
      </w:pPr>
    </w:p>
    <w:sectPr w:rsidR="00631DD2" w:rsidRPr="0092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1F70"/>
    <w:multiLevelType w:val="multilevel"/>
    <w:tmpl w:val="7B16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25827"/>
    <w:multiLevelType w:val="multilevel"/>
    <w:tmpl w:val="1AAE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A6E96"/>
    <w:multiLevelType w:val="hybridMultilevel"/>
    <w:tmpl w:val="4F7480B4"/>
    <w:lvl w:ilvl="0" w:tplc="037C26F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7BE49EB"/>
    <w:multiLevelType w:val="multilevel"/>
    <w:tmpl w:val="01A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23F5D"/>
    <w:multiLevelType w:val="multilevel"/>
    <w:tmpl w:val="2E5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54162">
    <w:abstractNumId w:val="4"/>
  </w:num>
  <w:num w:numId="2" w16cid:durableId="2121488616">
    <w:abstractNumId w:val="2"/>
  </w:num>
  <w:num w:numId="3" w16cid:durableId="1404182668">
    <w:abstractNumId w:val="0"/>
  </w:num>
  <w:num w:numId="4" w16cid:durableId="906767286">
    <w:abstractNumId w:val="3"/>
  </w:num>
  <w:num w:numId="5" w16cid:durableId="179582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0C"/>
    <w:rsid w:val="00203F97"/>
    <w:rsid w:val="00430C4B"/>
    <w:rsid w:val="00474047"/>
    <w:rsid w:val="00557B1F"/>
    <w:rsid w:val="00631DD2"/>
    <w:rsid w:val="0076637D"/>
    <w:rsid w:val="00926D0C"/>
    <w:rsid w:val="009F0CD5"/>
    <w:rsid w:val="00A02785"/>
    <w:rsid w:val="00BB1D80"/>
    <w:rsid w:val="00D7426B"/>
    <w:rsid w:val="00F21D94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500A"/>
  <w15:chartTrackingRefBased/>
  <w15:docId w15:val="{F3BDF177-4405-4183-A5D1-C204E76B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6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26D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D0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2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Portada%20U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UCA.dotx</Template>
  <TotalTime>19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Andrés Esquivel Breceda</cp:lastModifiedBy>
  <cp:revision>2</cp:revision>
  <dcterms:created xsi:type="dcterms:W3CDTF">2025-07-07T20:52:00Z</dcterms:created>
  <dcterms:modified xsi:type="dcterms:W3CDTF">2025-07-08T00:11:00Z</dcterms:modified>
</cp:coreProperties>
</file>